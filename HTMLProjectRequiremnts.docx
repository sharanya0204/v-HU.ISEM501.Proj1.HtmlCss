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B90" w:rsidRPr="00C02BE5" w:rsidRDefault="008C1FF9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C02BE5">
        <w:rPr>
          <w:rFonts w:ascii="Times New Roman" w:hAnsi="Times New Roman" w:cs="Times New Roman"/>
          <w:sz w:val="36"/>
          <w:szCs w:val="36"/>
        </w:rPr>
        <w:t>Project</w:t>
      </w:r>
      <w:r w:rsidR="002B5B1F" w:rsidRPr="00C02BE5">
        <w:rPr>
          <w:rFonts w:ascii="Times New Roman" w:hAnsi="Times New Roman" w:cs="Times New Roman"/>
          <w:sz w:val="36"/>
          <w:szCs w:val="36"/>
        </w:rPr>
        <w:t xml:space="preserve"> 1</w:t>
      </w:r>
      <w:r w:rsidRPr="00C02BE5">
        <w:rPr>
          <w:rFonts w:ascii="Times New Roman" w:hAnsi="Times New Roman" w:cs="Times New Roman"/>
          <w:sz w:val="36"/>
          <w:szCs w:val="36"/>
        </w:rPr>
        <w:t xml:space="preserve"> – HTML</w:t>
      </w:r>
      <w:r w:rsidR="002B5B1F" w:rsidRPr="00C02BE5">
        <w:rPr>
          <w:rFonts w:ascii="Times New Roman" w:hAnsi="Times New Roman" w:cs="Times New Roman"/>
          <w:sz w:val="36"/>
          <w:szCs w:val="36"/>
        </w:rPr>
        <w:t xml:space="preserve"> CSS</w:t>
      </w:r>
    </w:p>
    <w:p w:rsidR="009E3B90" w:rsidRPr="00C02BE5" w:rsidRDefault="008C1FF9" w:rsidP="000049C5">
      <w:pPr>
        <w:pStyle w:val="Heading1"/>
      </w:pPr>
      <w:r w:rsidRPr="00C02BE5">
        <w:t>Objective</w:t>
      </w:r>
    </w:p>
    <w:p w:rsidR="008C1FF9" w:rsidRPr="00C02BE5" w:rsidRDefault="002B5B1F" w:rsidP="008C1FF9">
      <w:pPr>
        <w:rPr>
          <w:rFonts w:ascii="Times New Roman" w:hAnsi="Times New Roman" w:cs="Times New Roman"/>
          <w:sz w:val="24"/>
          <w:szCs w:val="24"/>
        </w:rPr>
      </w:pPr>
      <w:r w:rsidRPr="00C02BE5">
        <w:rPr>
          <w:rFonts w:ascii="Times New Roman" w:hAnsi="Times New Roman" w:cs="Times New Roman"/>
          <w:sz w:val="24"/>
          <w:szCs w:val="24"/>
        </w:rPr>
        <w:t>The main aim of the project is to develop a simple website using html and css</w:t>
      </w:r>
      <w:r w:rsidR="00FA0A7D" w:rsidRPr="00C02BE5">
        <w:rPr>
          <w:rFonts w:ascii="Times New Roman" w:hAnsi="Times New Roman" w:cs="Times New Roman"/>
          <w:sz w:val="24"/>
          <w:szCs w:val="24"/>
        </w:rPr>
        <w:t>.</w:t>
      </w:r>
      <w:r w:rsidR="00FB13B9" w:rsidRPr="00C02BE5">
        <w:rPr>
          <w:rFonts w:ascii="Times New Roman" w:hAnsi="Times New Roman" w:cs="Times New Roman"/>
          <w:sz w:val="24"/>
          <w:szCs w:val="24"/>
        </w:rPr>
        <w:t xml:space="preserve"> Site navigation and different techniques in implementing styles will be explored.</w:t>
      </w:r>
    </w:p>
    <w:p w:rsidR="008C1FF9" w:rsidRPr="00C02BE5" w:rsidRDefault="008C1FF9" w:rsidP="000049C5">
      <w:pPr>
        <w:pStyle w:val="Heading1"/>
      </w:pPr>
      <w:r w:rsidRPr="00C02BE5">
        <w:t>Requirements</w:t>
      </w:r>
    </w:p>
    <w:p w:rsidR="008C1FF9" w:rsidRPr="00C02BE5" w:rsidRDefault="002B5B1F" w:rsidP="000049C5">
      <w:pPr>
        <w:pStyle w:val="Heading2"/>
      </w:pPr>
      <w:r w:rsidRPr="00C02BE5">
        <w:t xml:space="preserve">Requirement 1: </w:t>
      </w:r>
    </w:p>
    <w:p w:rsidR="008C1FF9" w:rsidRPr="00C02BE5" w:rsidRDefault="00FA0A7D" w:rsidP="002B5B1F">
      <w:pPr>
        <w:rPr>
          <w:rFonts w:ascii="Times New Roman" w:hAnsi="Times New Roman" w:cs="Times New Roman"/>
          <w:sz w:val="24"/>
          <w:szCs w:val="24"/>
        </w:rPr>
      </w:pPr>
      <w:r w:rsidRPr="00C02BE5">
        <w:rPr>
          <w:rFonts w:ascii="Times New Roman" w:hAnsi="Times New Roman" w:cs="Times New Roman"/>
          <w:sz w:val="24"/>
          <w:szCs w:val="24"/>
        </w:rPr>
        <w:t>Create a home page, where visitors can visit the site.</w:t>
      </w:r>
    </w:p>
    <w:p w:rsidR="00FA0A7D" w:rsidRPr="00C02BE5" w:rsidRDefault="00FA0A7D" w:rsidP="00C02BE5">
      <w:pPr>
        <w:pStyle w:val="Heading3"/>
        <w:rPr>
          <w:b w:val="0"/>
        </w:rPr>
      </w:pPr>
      <w:r w:rsidRPr="00C02BE5">
        <w:t xml:space="preserve">Technical aspects: </w:t>
      </w:r>
      <w:r w:rsidRPr="00C02BE5">
        <w:rPr>
          <w:b w:val="0"/>
        </w:rPr>
        <w:t>Authentication is not necessary. Anyone should be able to visit the home page.</w:t>
      </w:r>
    </w:p>
    <w:p w:rsidR="002B5B1F" w:rsidRPr="00C02BE5" w:rsidRDefault="002B5B1F" w:rsidP="000049C5">
      <w:pPr>
        <w:pStyle w:val="Heading2"/>
      </w:pPr>
      <w:r w:rsidRPr="00C02BE5">
        <w:t xml:space="preserve">Requirement 2: </w:t>
      </w:r>
    </w:p>
    <w:p w:rsidR="00976B11" w:rsidRPr="00C02BE5" w:rsidRDefault="00976B11" w:rsidP="002B5B1F">
      <w:pPr>
        <w:rPr>
          <w:rFonts w:ascii="Times New Roman" w:hAnsi="Times New Roman" w:cs="Times New Roman"/>
          <w:sz w:val="24"/>
          <w:szCs w:val="24"/>
        </w:rPr>
      </w:pPr>
      <w:r w:rsidRPr="00C02BE5">
        <w:rPr>
          <w:rFonts w:ascii="Times New Roman" w:hAnsi="Times New Roman" w:cs="Times New Roman"/>
          <w:sz w:val="24"/>
          <w:szCs w:val="24"/>
        </w:rPr>
        <w:t xml:space="preserve">Five </w:t>
      </w:r>
      <w:r w:rsidR="002B5B1F" w:rsidRPr="00C02BE5">
        <w:rPr>
          <w:rFonts w:ascii="Times New Roman" w:hAnsi="Times New Roman" w:cs="Times New Roman"/>
          <w:sz w:val="24"/>
          <w:szCs w:val="24"/>
        </w:rPr>
        <w:t>pages</w:t>
      </w:r>
      <w:r w:rsidR="00FA0A7D" w:rsidRPr="00C02BE5">
        <w:rPr>
          <w:rFonts w:ascii="Times New Roman" w:hAnsi="Times New Roman" w:cs="Times New Roman"/>
          <w:sz w:val="24"/>
          <w:szCs w:val="24"/>
        </w:rPr>
        <w:t xml:space="preserve"> </w:t>
      </w:r>
      <w:r w:rsidRPr="00C02BE5">
        <w:rPr>
          <w:rFonts w:ascii="Times New Roman" w:hAnsi="Times New Roman" w:cs="Times New Roman"/>
          <w:sz w:val="24"/>
          <w:szCs w:val="24"/>
        </w:rPr>
        <w:t xml:space="preserve">are required </w:t>
      </w:r>
      <w:r w:rsidR="00FA0A7D" w:rsidRPr="00C02BE5">
        <w:rPr>
          <w:rFonts w:ascii="Times New Roman" w:hAnsi="Times New Roman" w:cs="Times New Roman"/>
          <w:sz w:val="24"/>
          <w:szCs w:val="24"/>
        </w:rPr>
        <w:t>apart from home page</w:t>
      </w:r>
      <w:r w:rsidRPr="00C02BE5">
        <w:rPr>
          <w:rFonts w:ascii="Times New Roman" w:hAnsi="Times New Roman" w:cs="Times New Roman"/>
          <w:sz w:val="24"/>
          <w:szCs w:val="24"/>
        </w:rPr>
        <w:t>,</w:t>
      </w:r>
    </w:p>
    <w:p w:rsidR="00976B11" w:rsidRPr="00C02BE5" w:rsidRDefault="00976B11" w:rsidP="00976B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2BE5">
        <w:rPr>
          <w:rFonts w:ascii="Times New Roman" w:hAnsi="Times New Roman" w:cs="Times New Roman"/>
          <w:sz w:val="24"/>
          <w:szCs w:val="24"/>
        </w:rPr>
        <w:t>About</w:t>
      </w:r>
    </w:p>
    <w:p w:rsidR="00976B11" w:rsidRPr="00C02BE5" w:rsidRDefault="00170ED1" w:rsidP="00976B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2BE5">
        <w:rPr>
          <w:rFonts w:ascii="Times New Roman" w:hAnsi="Times New Roman" w:cs="Times New Roman"/>
          <w:sz w:val="24"/>
          <w:szCs w:val="24"/>
        </w:rPr>
        <w:t>conta</w:t>
      </w:r>
      <w:r w:rsidR="00976B11" w:rsidRPr="00C02BE5">
        <w:rPr>
          <w:rFonts w:ascii="Times New Roman" w:hAnsi="Times New Roman" w:cs="Times New Roman"/>
          <w:sz w:val="24"/>
          <w:szCs w:val="24"/>
        </w:rPr>
        <w:t>ct us</w:t>
      </w:r>
    </w:p>
    <w:p w:rsidR="00976B11" w:rsidRPr="00C02BE5" w:rsidRDefault="00FA0A7D" w:rsidP="00976B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2BE5">
        <w:rPr>
          <w:rFonts w:ascii="Times New Roman" w:hAnsi="Times New Roman" w:cs="Times New Roman"/>
          <w:sz w:val="24"/>
          <w:szCs w:val="24"/>
        </w:rPr>
        <w:t>help</w:t>
      </w:r>
    </w:p>
    <w:p w:rsidR="00976B11" w:rsidRPr="00C02BE5" w:rsidRDefault="00FA0A7D" w:rsidP="00976B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2BE5">
        <w:rPr>
          <w:rFonts w:ascii="Times New Roman" w:hAnsi="Times New Roman" w:cs="Times New Roman"/>
          <w:sz w:val="24"/>
          <w:szCs w:val="24"/>
        </w:rPr>
        <w:t>products</w:t>
      </w:r>
    </w:p>
    <w:p w:rsidR="002B5B1F" w:rsidRPr="00C02BE5" w:rsidRDefault="00976B11" w:rsidP="00976B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02BE5">
        <w:rPr>
          <w:rFonts w:ascii="Times New Roman" w:hAnsi="Times New Roman" w:cs="Times New Roman"/>
          <w:sz w:val="24"/>
          <w:szCs w:val="24"/>
        </w:rPr>
        <w:t>cart</w:t>
      </w:r>
    </w:p>
    <w:p w:rsidR="00F773BC" w:rsidRPr="00C02BE5" w:rsidRDefault="00FA0A7D" w:rsidP="00C02BE5">
      <w:pPr>
        <w:pStyle w:val="Heading3"/>
        <w:rPr>
          <w:b w:val="0"/>
        </w:rPr>
      </w:pPr>
      <w:r w:rsidRPr="00C02BE5">
        <w:t>Technical aspects:</w:t>
      </w:r>
      <w:r w:rsidR="00F773BC" w:rsidRPr="00C02BE5">
        <w:t xml:space="preserve"> </w:t>
      </w:r>
      <w:r w:rsidR="00F773BC" w:rsidRPr="00C02BE5">
        <w:rPr>
          <w:b w:val="0"/>
        </w:rPr>
        <w:t xml:space="preserve">Navigation </w:t>
      </w:r>
      <w:r w:rsidR="0035394D" w:rsidRPr="00C02BE5">
        <w:rPr>
          <w:b w:val="0"/>
        </w:rPr>
        <w:t>controls</w:t>
      </w:r>
      <w:r w:rsidR="00F773BC" w:rsidRPr="00C02BE5">
        <w:rPr>
          <w:b w:val="0"/>
        </w:rPr>
        <w:t xml:space="preserve"> </w:t>
      </w:r>
      <w:r w:rsidR="0035394D" w:rsidRPr="00C02BE5">
        <w:rPr>
          <w:b w:val="0"/>
        </w:rPr>
        <w:t>to be used. Ensure all the pages contain link to the Home page.</w:t>
      </w:r>
    </w:p>
    <w:p w:rsidR="002B5B1F" w:rsidRPr="00C02BE5" w:rsidRDefault="002B5B1F" w:rsidP="000049C5">
      <w:pPr>
        <w:pStyle w:val="Heading2"/>
      </w:pPr>
      <w:r w:rsidRPr="00C02BE5">
        <w:t xml:space="preserve">Requirement 3: </w:t>
      </w:r>
    </w:p>
    <w:p w:rsidR="002B5B1F" w:rsidRPr="00C02BE5" w:rsidRDefault="00F773BC" w:rsidP="002B5B1F">
      <w:pPr>
        <w:rPr>
          <w:rFonts w:ascii="Times New Roman" w:hAnsi="Times New Roman" w:cs="Times New Roman"/>
          <w:sz w:val="24"/>
          <w:szCs w:val="24"/>
        </w:rPr>
      </w:pPr>
      <w:r w:rsidRPr="00C02BE5">
        <w:rPr>
          <w:rFonts w:ascii="Times New Roman" w:hAnsi="Times New Roman" w:cs="Times New Roman"/>
          <w:sz w:val="24"/>
          <w:szCs w:val="24"/>
        </w:rPr>
        <w:t>Includ</w:t>
      </w:r>
      <w:r w:rsidR="0035394D" w:rsidRPr="00C02BE5">
        <w:rPr>
          <w:rFonts w:ascii="Times New Roman" w:hAnsi="Times New Roman" w:cs="Times New Roman"/>
          <w:sz w:val="24"/>
          <w:szCs w:val="24"/>
        </w:rPr>
        <w:t>e images in all the pages. Create a section and include images within the section.</w:t>
      </w:r>
    </w:p>
    <w:p w:rsidR="000049C5" w:rsidRPr="00C02BE5" w:rsidRDefault="000049C5" w:rsidP="000049C5">
      <w:pPr>
        <w:pStyle w:val="Heading2"/>
      </w:pPr>
      <w:r w:rsidRPr="00C02BE5">
        <w:t xml:space="preserve">Requirement 4: </w:t>
      </w:r>
    </w:p>
    <w:p w:rsidR="00F773BC" w:rsidRPr="00C02BE5" w:rsidRDefault="00F773BC" w:rsidP="002B5B1F">
      <w:pPr>
        <w:rPr>
          <w:rFonts w:ascii="Times New Roman" w:hAnsi="Times New Roman" w:cs="Times New Roman"/>
          <w:sz w:val="24"/>
          <w:szCs w:val="24"/>
        </w:rPr>
      </w:pPr>
      <w:r w:rsidRPr="00C02BE5">
        <w:rPr>
          <w:rFonts w:ascii="Times New Roman" w:hAnsi="Times New Roman" w:cs="Times New Roman"/>
          <w:sz w:val="24"/>
          <w:szCs w:val="24"/>
        </w:rPr>
        <w:t>Create site map at two level of depth, i.e</w:t>
      </w:r>
      <w:r w:rsidR="0035394D" w:rsidRPr="00C02BE5">
        <w:rPr>
          <w:rFonts w:ascii="Times New Roman" w:hAnsi="Times New Roman" w:cs="Times New Roman"/>
          <w:sz w:val="24"/>
          <w:szCs w:val="24"/>
        </w:rPr>
        <w:t>.</w:t>
      </w:r>
      <w:r w:rsidRPr="00C02BE5">
        <w:rPr>
          <w:rFonts w:ascii="Times New Roman" w:hAnsi="Times New Roman" w:cs="Times New Roman"/>
          <w:sz w:val="24"/>
          <w:szCs w:val="24"/>
        </w:rPr>
        <w:t xml:space="preserve"> showing what pages can be invoked from first page.</w:t>
      </w:r>
      <w:r w:rsidR="00F3296A" w:rsidRPr="00C02BE5">
        <w:rPr>
          <w:rFonts w:ascii="Times New Roman" w:hAnsi="Times New Roman" w:cs="Times New Roman"/>
          <w:sz w:val="24"/>
          <w:szCs w:val="24"/>
        </w:rPr>
        <w:t xml:space="preserve"> Home page will contain links to the child pages. </w:t>
      </w:r>
    </w:p>
    <w:p w:rsidR="00F773BC" w:rsidRPr="00C02BE5" w:rsidRDefault="00F773BC" w:rsidP="00C02BE5">
      <w:pPr>
        <w:pStyle w:val="Heading3"/>
      </w:pPr>
      <w:r w:rsidRPr="00C02BE5">
        <w:t>Technical aspects:</w:t>
      </w:r>
    </w:p>
    <w:p w:rsidR="000049C5" w:rsidRPr="00C02BE5" w:rsidRDefault="00F773BC" w:rsidP="000049C5">
      <w:pPr>
        <w:rPr>
          <w:rFonts w:ascii="Times New Roman" w:hAnsi="Times New Roman" w:cs="Times New Roman"/>
          <w:sz w:val="24"/>
          <w:szCs w:val="24"/>
        </w:rPr>
      </w:pPr>
      <w:r w:rsidRPr="00C02BE5">
        <w:rPr>
          <w:rFonts w:ascii="Times New Roman" w:hAnsi="Times New Roman" w:cs="Times New Roman"/>
          <w:sz w:val="24"/>
          <w:szCs w:val="24"/>
        </w:rPr>
        <w:t xml:space="preserve">Top down menu and navigation tools to be used. </w:t>
      </w:r>
    </w:p>
    <w:p w:rsidR="00DD69DA" w:rsidRPr="00647D10" w:rsidRDefault="00DD69DA" w:rsidP="000049C5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BB7351" w:rsidRDefault="00DD69DA" w:rsidP="00BB73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</w:t>
      </w:r>
      <w:r w:rsidR="002C4862">
        <w:rPr>
          <w:rFonts w:ascii="Times New Roman" w:hAnsi="Times New Roman" w:cs="Times New Roman"/>
          <w:b/>
          <w:sz w:val="32"/>
          <w:szCs w:val="32"/>
        </w:rPr>
        <w:t>:</w:t>
      </w:r>
    </w:p>
    <w:p w:rsidR="00BB7351" w:rsidRDefault="00BB7351" w:rsidP="00BB735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w3schools</w:t>
      </w:r>
      <w:r w:rsidR="00FB4346">
        <w:rPr>
          <w:rFonts w:ascii="Times New Roman" w:hAnsi="Times New Roman" w:cs="Times New Roman"/>
          <w:sz w:val="24"/>
          <w:szCs w:val="24"/>
        </w:rPr>
        <w:t xml:space="preserve"> html, retrieved from</w:t>
      </w:r>
      <w:r w:rsidRPr="00BB7351">
        <w:t xml:space="preserve"> </w:t>
      </w:r>
      <w:hyperlink r:id="rId9" w:history="1">
        <w:r w:rsidRPr="000A1E1C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http://www.w3schools.com/html/default.asp</w:t>
        </w:r>
      </w:hyperlink>
    </w:p>
    <w:p w:rsidR="00BB7351" w:rsidRDefault="00FB4346" w:rsidP="00A360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w3schools css, retrieved from</w:t>
      </w:r>
      <w:r w:rsidR="00A360EC" w:rsidRPr="00A360EC">
        <w:t xml:space="preserve"> </w:t>
      </w:r>
      <w:hyperlink r:id="rId10" w:history="1">
        <w:r w:rsidR="00A360EC" w:rsidRPr="000A1E1C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http://www.w3schools.com/css/default.asp</w:t>
        </w:r>
      </w:hyperlink>
    </w:p>
    <w:p w:rsidR="00A360EC" w:rsidRDefault="00DF6B85" w:rsidP="00A360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A360EC" w:rsidRPr="000A1E1C">
          <w:rPr>
            <w:rStyle w:val="Hyperlink"/>
            <w:rFonts w:ascii="Times New Roman" w:hAnsi="Times New Roman" w:cs="Times New Roman"/>
            <w:sz w:val="24"/>
            <w:szCs w:val="24"/>
          </w:rPr>
          <w:t>http://www.pepsico.com/</w:t>
        </w:r>
      </w:hyperlink>
    </w:p>
    <w:p w:rsidR="00FB4346" w:rsidRDefault="00FB4346" w:rsidP="00FB43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Draganore2009, Create a webpage using html and css, all parts, retrieved from </w:t>
      </w:r>
      <w:hyperlink r:id="rId12" w:history="1">
        <w:r w:rsidRPr="000A1E1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https://www.youtube.com/watch?v=TfDDFuWOk5A</w:t>
        </w:r>
      </w:hyperlink>
    </w:p>
    <w:p w:rsidR="00FB4346" w:rsidRDefault="00FB4346" w:rsidP="00FB43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60EC" w:rsidRDefault="00A360EC" w:rsidP="00A360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60EC" w:rsidRDefault="00A360EC" w:rsidP="00A360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Image sources:</w:t>
      </w:r>
    </w:p>
    <w:p w:rsidR="00A360EC" w:rsidRPr="00A360EC" w:rsidRDefault="00A360EC" w:rsidP="00A360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hyperlink r:id="rId13" w:history="1">
        <w:r w:rsidRPr="00A360EC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https://www.google.com/search?q=pepsico+images&amp;espv=2&amp;biw=1366&amp;bih=623&amp;tbm=isch&amp;tbo=u&amp;source=univ&amp;sa=X&amp;ved=0ahUKEwjBnefv6oTMAhXLSyYKHU2PAvkQsAQIGw#</w:t>
        </w:r>
      </w:hyperlink>
    </w:p>
    <w:p w:rsidR="00A360EC" w:rsidRDefault="00A360EC" w:rsidP="00A360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hyperlink r:id="rId14" w:anchor="tbm=isch&amp;q=pepsico+png" w:history="1">
        <w:r w:rsidRPr="00A360EC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https://www.google.com/search?q=pepsico+images&amp;espv=2&amp;biw=1366&amp;bih=623&amp;tbm=isch&amp;tbo=u&amp;source=univ&amp;sa=X&amp;ved=0ahUKEwjBnefv6oTMAhXLSyYKHU2PAvkQsAQIGw#tbm=isch&amp;q=pepsico+png</w:t>
        </w:r>
      </w:hyperlink>
    </w:p>
    <w:p w:rsidR="00A360EC" w:rsidRDefault="00A360EC" w:rsidP="00A360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A360EC">
        <w:t xml:space="preserve"> </w:t>
      </w:r>
      <w:hyperlink r:id="rId15" w:history="1">
        <w:r w:rsidRPr="000A1E1C">
          <w:rPr>
            <w:rStyle w:val="Hyperlink"/>
            <w:rFonts w:ascii="Times New Roman" w:hAnsi="Times New Roman" w:cs="Times New Roman"/>
            <w:sz w:val="24"/>
            <w:szCs w:val="24"/>
          </w:rPr>
          <w:t>https://stocklogos-pd.s3.amazonaws.com/styles/logo-medium-alt/logos/image/eb5dd9cacc0824dd60cd5ee9a1df6cc9-converted.png?itok=doO7FOkV</w:t>
        </w:r>
      </w:hyperlink>
    </w:p>
    <w:p w:rsidR="00A360EC" w:rsidRPr="00A360EC" w:rsidRDefault="00A360EC" w:rsidP="00A360E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360EC" w:rsidRPr="00BB7351" w:rsidRDefault="00A360EC" w:rsidP="00A360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69DA" w:rsidRPr="00C02BE5" w:rsidRDefault="00DD69DA" w:rsidP="000049C5">
      <w:pPr>
        <w:rPr>
          <w:rFonts w:ascii="Times New Roman" w:hAnsi="Times New Roman" w:cs="Times New Roman"/>
          <w:sz w:val="24"/>
          <w:szCs w:val="24"/>
        </w:rPr>
      </w:pPr>
    </w:p>
    <w:p w:rsidR="00C02BE5" w:rsidRPr="00C02BE5" w:rsidRDefault="00C02BE5" w:rsidP="000049C5">
      <w:pPr>
        <w:rPr>
          <w:rFonts w:ascii="Times New Roman" w:hAnsi="Times New Roman" w:cs="Times New Roman"/>
          <w:sz w:val="24"/>
          <w:szCs w:val="24"/>
        </w:rPr>
      </w:pPr>
    </w:p>
    <w:p w:rsidR="000049C5" w:rsidRPr="00C02BE5" w:rsidRDefault="000049C5" w:rsidP="000049C5">
      <w:pPr>
        <w:rPr>
          <w:rFonts w:ascii="Times New Roman" w:hAnsi="Times New Roman" w:cs="Times New Roman"/>
        </w:rPr>
      </w:pPr>
    </w:p>
    <w:p w:rsidR="002B5B1F" w:rsidRPr="00C02BE5" w:rsidRDefault="002B5B1F" w:rsidP="002B5B1F">
      <w:pPr>
        <w:rPr>
          <w:rFonts w:ascii="Times New Roman" w:hAnsi="Times New Roman" w:cs="Times New Roman"/>
        </w:rPr>
      </w:pPr>
    </w:p>
    <w:p w:rsidR="002B5B1F" w:rsidRPr="00C02BE5" w:rsidRDefault="002B5B1F" w:rsidP="002B5B1F">
      <w:pPr>
        <w:rPr>
          <w:rFonts w:ascii="Times New Roman" w:hAnsi="Times New Roman" w:cs="Times New Roman"/>
        </w:rPr>
      </w:pPr>
    </w:p>
    <w:p w:rsidR="002B5B1F" w:rsidRPr="00C02BE5" w:rsidRDefault="002B5B1F" w:rsidP="002B5B1F">
      <w:pPr>
        <w:rPr>
          <w:rFonts w:ascii="Times New Roman" w:hAnsi="Times New Roman" w:cs="Times New Roman"/>
        </w:rPr>
      </w:pPr>
    </w:p>
    <w:p w:rsidR="002B5B1F" w:rsidRPr="00C02BE5" w:rsidRDefault="002B5B1F" w:rsidP="002B5B1F">
      <w:pPr>
        <w:rPr>
          <w:rFonts w:ascii="Times New Roman" w:hAnsi="Times New Roman" w:cs="Times New Roman"/>
        </w:rPr>
      </w:pPr>
      <w:r w:rsidRPr="00C02BE5">
        <w:rPr>
          <w:rFonts w:ascii="Times New Roman" w:hAnsi="Times New Roman" w:cs="Times New Roman"/>
        </w:rPr>
        <w:br/>
      </w:r>
    </w:p>
    <w:p w:rsidR="002B5B1F" w:rsidRPr="00C02BE5" w:rsidRDefault="002B5B1F" w:rsidP="002B5B1F">
      <w:pPr>
        <w:rPr>
          <w:rFonts w:ascii="Times New Roman" w:hAnsi="Times New Roman" w:cs="Times New Roman"/>
        </w:rPr>
      </w:pPr>
    </w:p>
    <w:p w:rsidR="002B5B1F" w:rsidRPr="00C02BE5" w:rsidRDefault="002B5B1F" w:rsidP="002B5B1F">
      <w:pPr>
        <w:rPr>
          <w:rFonts w:ascii="Times New Roman" w:hAnsi="Times New Roman" w:cs="Times New Roman"/>
        </w:rPr>
      </w:pPr>
    </w:p>
    <w:p w:rsidR="008C1FF9" w:rsidRPr="00C02BE5" w:rsidRDefault="008C1FF9" w:rsidP="008C1FF9">
      <w:pPr>
        <w:rPr>
          <w:rFonts w:ascii="Times New Roman" w:hAnsi="Times New Roman" w:cs="Times New Roman"/>
        </w:rPr>
      </w:pPr>
    </w:p>
    <w:p w:rsidR="009E3B90" w:rsidRPr="00C02BE5" w:rsidRDefault="009E3B90">
      <w:pPr>
        <w:rPr>
          <w:rFonts w:ascii="Times New Roman" w:hAnsi="Times New Roman" w:cs="Times New Roman"/>
        </w:rPr>
      </w:pPr>
    </w:p>
    <w:sectPr w:rsidR="009E3B90" w:rsidRPr="00C02B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B85" w:rsidRDefault="00DF6B85">
      <w:pPr>
        <w:spacing w:after="0" w:line="240" w:lineRule="auto"/>
      </w:pPr>
      <w:r>
        <w:separator/>
      </w:r>
    </w:p>
  </w:endnote>
  <w:endnote w:type="continuationSeparator" w:id="0">
    <w:p w:rsidR="00DF6B85" w:rsidRDefault="00DF6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B85" w:rsidRDefault="00DF6B85">
      <w:pPr>
        <w:spacing w:after="0" w:line="240" w:lineRule="auto"/>
      </w:pPr>
      <w:r>
        <w:separator/>
      </w:r>
    </w:p>
  </w:footnote>
  <w:footnote w:type="continuationSeparator" w:id="0">
    <w:p w:rsidR="00DF6B85" w:rsidRDefault="00DF6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76A2A"/>
    <w:multiLevelType w:val="hybridMultilevel"/>
    <w:tmpl w:val="B852A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66251"/>
    <w:multiLevelType w:val="hybridMultilevel"/>
    <w:tmpl w:val="2C9CE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D7B82"/>
    <w:multiLevelType w:val="hybridMultilevel"/>
    <w:tmpl w:val="0730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A52F2"/>
    <w:multiLevelType w:val="multilevel"/>
    <w:tmpl w:val="21FABB8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"/>
  </w:num>
  <w:num w:numId="17">
    <w:abstractNumId w:val="3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F9"/>
    <w:rsid w:val="000049C5"/>
    <w:rsid w:val="00170ED1"/>
    <w:rsid w:val="002B5B1F"/>
    <w:rsid w:val="002C4862"/>
    <w:rsid w:val="0035394D"/>
    <w:rsid w:val="00603848"/>
    <w:rsid w:val="00647D10"/>
    <w:rsid w:val="008C1FF9"/>
    <w:rsid w:val="00976B11"/>
    <w:rsid w:val="009E3B90"/>
    <w:rsid w:val="00A360EC"/>
    <w:rsid w:val="00A64C35"/>
    <w:rsid w:val="00B26372"/>
    <w:rsid w:val="00BB7351"/>
    <w:rsid w:val="00C02BE5"/>
    <w:rsid w:val="00DD69DA"/>
    <w:rsid w:val="00DF6B85"/>
    <w:rsid w:val="00F3296A"/>
    <w:rsid w:val="00F773BC"/>
    <w:rsid w:val="00FA0A7D"/>
    <w:rsid w:val="00FB13B9"/>
    <w:rsid w:val="00FB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438C4D-7E14-46AF-B175-801A53C1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49C5"/>
    <w:pPr>
      <w:keepNext/>
      <w:keepLines/>
      <w:numPr>
        <w:numId w:val="12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49C5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2BE5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9C5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9C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2BE5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B7351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oogle.com/search?q=pepsico+images&amp;espv=2&amp;biw=1366&amp;bih=623&amp;tbm=isch&amp;tbo=u&amp;source=univ&amp;sa=X&amp;ved=0ahUKEwjBnefv6oTMAhXLSyYKHU2PAvkQsAQIGw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TfDDFuWOk5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epsico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ocklogos-pd.s3.amazonaws.com/styles/logo-medium-alt/logos/image/eb5dd9cacc0824dd60cd5ee9a1df6cc9-converted.png?itok=doO7FOkV" TargetMode="External"/><Relationship Id="rId10" Type="http://schemas.openxmlformats.org/officeDocument/2006/relationships/hyperlink" Target="http://www.w3schools.com/css/default.asp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3schools.com/html/default.asp" TargetMode="External"/><Relationship Id="rId14" Type="http://schemas.openxmlformats.org/officeDocument/2006/relationships/hyperlink" Target="https://www.google.com/search?q=pepsico+images&amp;espv=2&amp;biw=1366&amp;bih=623&amp;tbm=isch&amp;tbo=u&amp;source=univ&amp;sa=X&amp;ved=0ahUKEwjBnefv6oTMAhXLSyYKHU2PAvkQsAQIG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HARANYA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3F4ED4-33C1-4B2D-97F9-A6047A3FE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2829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SHARANYA CHEERLA</dc:creator>
  <cp:keywords/>
  <dc:description/>
  <cp:lastModifiedBy>SAI SHARANYA CHEERLA</cp:lastModifiedBy>
  <cp:revision>18</cp:revision>
  <dcterms:created xsi:type="dcterms:W3CDTF">2016-04-08T21:17:00Z</dcterms:created>
  <dcterms:modified xsi:type="dcterms:W3CDTF">2016-04-10T23:00:00Z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